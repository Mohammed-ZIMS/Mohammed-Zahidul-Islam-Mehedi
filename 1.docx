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7" w:type="dxa"/>
        <w:jc w:val="center"/>
        <w:tblLayout w:type="fixed"/>
        <w:tblCellMar>
          <w:left w:w="115" w:type="dxa"/>
          <w:right w:w="115" w:type="dxa"/>
        </w:tblCellMar>
        <w:tblLook w:val="04A0" w:firstRow="1" w:lastRow="0" w:firstColumn="1" w:lastColumn="0" w:noHBand="0" w:noVBand="1"/>
      </w:tblPr>
      <w:tblGrid>
        <w:gridCol w:w="3490"/>
        <w:gridCol w:w="595"/>
        <w:gridCol w:w="5912"/>
      </w:tblGrid>
      <w:tr w:rsidR="001B2ABD" w:rsidTr="00AC6291">
        <w:trPr>
          <w:trHeight w:val="4172"/>
          <w:jc w:val="center"/>
        </w:trPr>
        <w:tc>
          <w:tcPr>
            <w:tcW w:w="3490" w:type="dxa"/>
            <w:vAlign w:val="bottom"/>
          </w:tcPr>
          <w:p w:rsidR="001B2ABD" w:rsidRDefault="00F814BD" w:rsidP="001B2ABD">
            <w:pPr>
              <w:tabs>
                <w:tab w:val="left" w:pos="990"/>
              </w:tabs>
              <w:jc w:val="center"/>
            </w:pPr>
            <w:r>
              <w:rPr>
                <w:noProof/>
                <w:lang w:eastAsia="en-US" w:bidi="bn-BD"/>
              </w:rPr>
              <w:drawing>
                <wp:anchor distT="0" distB="0" distL="114300" distR="114300" simplePos="0" relativeHeight="251658240" behindDoc="0" locked="0" layoutInCell="1" allowOverlap="1">
                  <wp:simplePos x="0" y="0"/>
                  <wp:positionH relativeFrom="column">
                    <wp:posOffset>-1674495</wp:posOffset>
                  </wp:positionH>
                  <wp:positionV relativeFrom="paragraph">
                    <wp:posOffset>-2481580</wp:posOffset>
                  </wp:positionV>
                  <wp:extent cx="1628140" cy="2255520"/>
                  <wp:effectExtent l="323850" t="323850" r="314960" b="316230"/>
                  <wp:wrapThrough wrapText="bothSides">
                    <wp:wrapPolygon edited="0">
                      <wp:start x="3538" y="-3101"/>
                      <wp:lineTo x="-3285" y="-2736"/>
                      <wp:lineTo x="-3285" y="182"/>
                      <wp:lineTo x="-4296" y="182"/>
                      <wp:lineTo x="-4296" y="20797"/>
                      <wp:lineTo x="-2780" y="23534"/>
                      <wp:lineTo x="-253" y="24446"/>
                      <wp:lineTo x="18197" y="24446"/>
                      <wp:lineTo x="21482" y="23534"/>
                      <wp:lineTo x="25020" y="20797"/>
                      <wp:lineTo x="25526" y="17696"/>
                      <wp:lineTo x="25526" y="182"/>
                      <wp:lineTo x="21735" y="-2554"/>
                      <wp:lineTo x="21482" y="-3101"/>
                      <wp:lineTo x="3538" y="-310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590"/>
                          <a:stretch/>
                        </pic:blipFill>
                        <pic:spPr bwMode="auto">
                          <a:xfrm>
                            <a:off x="0" y="0"/>
                            <a:ext cx="1628140" cy="2255520"/>
                          </a:xfrm>
                          <a:prstGeom prst="round2DiagRect">
                            <a:avLst>
                              <a:gd name="adj1" fmla="val 16667"/>
                              <a:gd name="adj2" fmla="val 0"/>
                            </a:avLst>
                          </a:prstGeom>
                          <a:ln w="88900" cap="sq" cmpd="sng" algn="ctr">
                            <a:solidFill>
                              <a:srgbClr val="FFFFFF"/>
                            </a:solidFill>
                            <a:prstDash val="solid"/>
                            <a:miter lim="800000"/>
                            <a:headEnd type="none" w="med" len="med"/>
                            <a:tailEnd type="none" w="med" len="med"/>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95" w:type="dxa"/>
          </w:tcPr>
          <w:p w:rsidR="001B2ABD" w:rsidRDefault="001B2ABD" w:rsidP="000C45FF">
            <w:pPr>
              <w:tabs>
                <w:tab w:val="left" w:pos="990"/>
              </w:tabs>
            </w:pPr>
          </w:p>
        </w:tc>
        <w:tc>
          <w:tcPr>
            <w:tcW w:w="5912" w:type="dxa"/>
            <w:vAlign w:val="bottom"/>
          </w:tcPr>
          <w:p w:rsidR="001B2ABD" w:rsidRPr="001624AA" w:rsidRDefault="00F814BD" w:rsidP="001B2ABD">
            <w:pPr>
              <w:pStyle w:val="Title"/>
              <w:rPr>
                <w:szCs w:val="96"/>
              </w:rPr>
            </w:pPr>
            <w:r w:rsidRPr="001624AA">
              <w:rPr>
                <w:szCs w:val="96"/>
              </w:rPr>
              <w:t>Zahidul Islam Mehedi</w:t>
            </w:r>
          </w:p>
          <w:p w:rsidR="001B2ABD" w:rsidRDefault="006E0E22" w:rsidP="006E0E22">
            <w:pPr>
              <w:pStyle w:val="Subtitle"/>
            </w:pPr>
            <w:r w:rsidRPr="003C0578">
              <w:rPr>
                <w:spacing w:val="161"/>
                <w:w w:val="100"/>
              </w:rPr>
              <w:t>Studen</w:t>
            </w:r>
            <w:r w:rsidRPr="003C0578">
              <w:rPr>
                <w:spacing w:val="1"/>
                <w:w w:val="100"/>
              </w:rPr>
              <w:t>t</w:t>
            </w:r>
          </w:p>
        </w:tc>
      </w:tr>
      <w:tr w:rsidR="001B2ABD" w:rsidTr="00AC6291">
        <w:trPr>
          <w:trHeight w:val="8564"/>
          <w:jc w:val="center"/>
        </w:trPr>
        <w:tc>
          <w:tcPr>
            <w:tcW w:w="3490" w:type="dxa"/>
          </w:tcPr>
          <w:sdt>
            <w:sdtPr>
              <w:id w:val="-1711873194"/>
              <w:placeholder>
                <w:docPart w:val="D99456D0F5984C8CB4B3AD7CB61C604B"/>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C14B573597F24C9DB612F4CD5349FCDF"/>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3AE22A987B2E4342A023DD1B56C7FA35"/>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E781AFBC79FD4EF2BC74E72DDCB95AF9"/>
              </w:placeholder>
              <w:temporary/>
              <w:showingPlcHdr/>
              <w15:appearance w15:val="hidden"/>
            </w:sdtPr>
            <w:sdtEndPr/>
            <w:sdtContent>
              <w:p w:rsidR="004D3011" w:rsidRDefault="004D3011" w:rsidP="004D3011">
                <w:r w:rsidRPr="004D3011">
                  <w:t>PHONE:</w:t>
                </w:r>
              </w:p>
            </w:sdtContent>
          </w:sdt>
          <w:p w:rsidR="004D3011" w:rsidRDefault="00B44BD9" w:rsidP="004D3011">
            <w:r>
              <w:t>01533778364</w:t>
            </w:r>
          </w:p>
          <w:p w:rsidR="004D3011" w:rsidRPr="004D3011" w:rsidRDefault="004D3011" w:rsidP="004D3011"/>
          <w:sdt>
            <w:sdtPr>
              <w:id w:val="67859272"/>
              <w:placeholder>
                <w:docPart w:val="621BDDFC6D994CC3BB6A6FE9C6AEE7C6"/>
              </w:placeholder>
              <w:temporary/>
              <w:showingPlcHdr/>
              <w15:appearance w15:val="hidden"/>
            </w:sdtPr>
            <w:sdtEndPr/>
            <w:sdtContent>
              <w:p w:rsidR="004D3011" w:rsidRDefault="004D3011" w:rsidP="004D3011">
                <w:r w:rsidRPr="004D3011">
                  <w:t>WEBSITE:</w:t>
                </w:r>
              </w:p>
            </w:sdtContent>
          </w:sdt>
          <w:p w:rsidR="004D3011" w:rsidRDefault="00B44BD9" w:rsidP="004D3011">
            <w:r>
              <w:t xml:space="preserve">ZIMS </w:t>
            </w:r>
            <w:proofErr w:type="spellStart"/>
            <w:r>
              <w:t>Kobitar</w:t>
            </w:r>
            <w:proofErr w:type="spellEnd"/>
            <w:r>
              <w:t xml:space="preserve"> voice</w:t>
            </w:r>
          </w:p>
          <w:p w:rsidR="004D3011" w:rsidRDefault="004D3011" w:rsidP="004D3011"/>
          <w:sdt>
            <w:sdtPr>
              <w:id w:val="-240260293"/>
              <w:placeholder>
                <w:docPart w:val="FDC4E23589DF4D8AA5AB84C152D36A4B"/>
              </w:placeholder>
              <w:temporary/>
              <w:showingPlcHdr/>
              <w15:appearance w15:val="hidden"/>
            </w:sdtPr>
            <w:sdtEndPr/>
            <w:sdtContent>
              <w:p w:rsidR="004D3011" w:rsidRDefault="004D3011" w:rsidP="004D3011">
                <w:r w:rsidRPr="004D3011">
                  <w:t>EMAIL:</w:t>
                </w:r>
              </w:p>
            </w:sdtContent>
          </w:sdt>
          <w:p w:rsidR="00036450" w:rsidRPr="00E4381A" w:rsidRDefault="00B44BD9" w:rsidP="004D3011">
            <w:pPr>
              <w:rPr>
                <w:rStyle w:val="Hyperlink"/>
              </w:rPr>
            </w:pPr>
            <w:r>
              <w:rPr>
                <w:rStyle w:val="Hyperlink"/>
              </w:rPr>
              <w:t>zimsmd@gmail.com</w:t>
            </w:r>
          </w:p>
          <w:sdt>
            <w:sdtPr>
              <w:id w:val="-1444214663"/>
              <w:placeholder>
                <w:docPart w:val="C80CF96FF1D5435FB9DE4687B065DE58"/>
              </w:placeholder>
              <w:temporary/>
              <w:showingPlcHdr/>
              <w15:appearance w15:val="hidden"/>
            </w:sdtPr>
            <w:sdtEndPr/>
            <w:sdtContent>
              <w:p w:rsidR="004D3011" w:rsidRPr="00CB0055" w:rsidRDefault="00CB0055" w:rsidP="00CB0055">
                <w:pPr>
                  <w:pStyle w:val="Heading3"/>
                </w:pPr>
                <w:r w:rsidRPr="00CB0055">
                  <w:t>Hobbies</w:t>
                </w:r>
              </w:p>
            </w:sdtContent>
          </w:sdt>
          <w:p w:rsidR="00B44BD9" w:rsidRDefault="00B44BD9" w:rsidP="004D3011">
            <w:proofErr w:type="spellStart"/>
            <w:r>
              <w:t>Poeter</w:t>
            </w:r>
            <w:proofErr w:type="spellEnd"/>
          </w:p>
          <w:p w:rsidR="00B44BD9" w:rsidRDefault="00B44BD9" w:rsidP="004D3011"/>
          <w:p w:rsidR="004D3011" w:rsidRDefault="00B44BD9" w:rsidP="004D3011">
            <w:proofErr w:type="spellStart"/>
            <w:r>
              <w:t>Recitating</w:t>
            </w:r>
            <w:proofErr w:type="spellEnd"/>
          </w:p>
          <w:p w:rsidR="004D3011" w:rsidRDefault="004D3011" w:rsidP="004D3011"/>
          <w:p w:rsidR="004D3011" w:rsidRPr="004D3011" w:rsidRDefault="004D3011" w:rsidP="00B44BD9"/>
        </w:tc>
        <w:tc>
          <w:tcPr>
            <w:tcW w:w="595" w:type="dxa"/>
          </w:tcPr>
          <w:p w:rsidR="001B2ABD" w:rsidRDefault="001B2ABD" w:rsidP="000C45FF">
            <w:pPr>
              <w:tabs>
                <w:tab w:val="left" w:pos="990"/>
              </w:tabs>
            </w:pPr>
          </w:p>
        </w:tc>
        <w:tc>
          <w:tcPr>
            <w:tcW w:w="5912" w:type="dxa"/>
          </w:tcPr>
          <w:sdt>
            <w:sdtPr>
              <w:id w:val="1049110328"/>
              <w:placeholder>
                <w:docPart w:val="E76485CB4E074482887FB03EC5283408"/>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F814BD" w:rsidP="00B359E4">
            <w:pPr>
              <w:pStyle w:val="Heading4"/>
            </w:pPr>
            <w:proofErr w:type="spellStart"/>
            <w:r>
              <w:t>Narayangonj</w:t>
            </w:r>
            <w:proofErr w:type="spellEnd"/>
            <w:r>
              <w:t xml:space="preserve"> Bar Academy</w:t>
            </w:r>
          </w:p>
          <w:p w:rsidR="002B6B8C" w:rsidRPr="002B6B8C" w:rsidRDefault="00F814BD" w:rsidP="002B6B8C">
            <w:pPr>
              <w:pStyle w:val="Date"/>
            </w:pPr>
            <w:r>
              <w:t>2015</w:t>
            </w:r>
            <w:r w:rsidR="00036450" w:rsidRPr="00B359E4">
              <w:t xml:space="preserve"> </w:t>
            </w:r>
            <w:r w:rsidR="002B6B8C">
              <w:t>–</w:t>
            </w:r>
            <w:r w:rsidR="00036450" w:rsidRPr="00B359E4">
              <w:t xml:space="preserve"> </w:t>
            </w:r>
            <w:r>
              <w:t>2020</w:t>
            </w:r>
          </w:p>
          <w:p w:rsidR="008A3322" w:rsidRDefault="002B6B8C" w:rsidP="00036450">
            <w:r>
              <w:t xml:space="preserve">I got </w:t>
            </w:r>
            <w:r w:rsidR="00807404">
              <w:t>GPA</w:t>
            </w:r>
            <w:r w:rsidR="008A3322">
              <w:t xml:space="preserve">: </w:t>
            </w:r>
            <w:r w:rsidR="00807404">
              <w:t>3.5</w:t>
            </w:r>
            <w:r w:rsidR="008A3322">
              <w:t xml:space="preserve"> of </w:t>
            </w:r>
            <w:proofErr w:type="spellStart"/>
            <w:r w:rsidR="008A3322">
              <w:t>scienes</w:t>
            </w:r>
            <w:proofErr w:type="spellEnd"/>
            <w:r w:rsidR="006E0E22">
              <w:t>,</w:t>
            </w:r>
            <w:bookmarkStart w:id="0" w:name="_GoBack"/>
            <w:bookmarkEnd w:id="0"/>
          </w:p>
          <w:p w:rsidR="008A3322" w:rsidRDefault="008A3322" w:rsidP="00036450"/>
          <w:p w:rsidR="008A3322" w:rsidRDefault="008A3322" w:rsidP="00036450"/>
          <w:p w:rsidR="00036450" w:rsidRPr="00B359E4" w:rsidRDefault="00BE4EA5" w:rsidP="00B359E4">
            <w:pPr>
              <w:pStyle w:val="Heading4"/>
            </w:pPr>
            <w:sdt>
              <w:sdtPr>
                <w:id w:val="1241451579"/>
                <w:placeholder>
                  <w:docPart w:val="8640AADE4373439E9B348850D0D21146"/>
                </w:placeholder>
                <w:temporary/>
                <w:showingPlcHdr/>
                <w15:appearance w15:val="hidden"/>
              </w:sdtPr>
              <w:sdtEndPr/>
              <w:sdtContent>
                <w:r w:rsidR="00036450" w:rsidRPr="00B359E4">
                  <w:t>[School Name]</w:t>
                </w:r>
              </w:sdtContent>
            </w:sdt>
          </w:p>
          <w:p w:rsidR="00036450" w:rsidRPr="00B359E4" w:rsidRDefault="00BE4EA5" w:rsidP="00B359E4">
            <w:pPr>
              <w:pStyle w:val="Date"/>
            </w:pPr>
            <w:sdt>
              <w:sdtPr>
                <w:id w:val="-2093458329"/>
                <w:placeholder>
                  <w:docPart w:val="4D8205598F934CA585666EE44B01E4A1"/>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89CD468FD35E440C8D38CC8CCF1F0BC7"/>
                </w:placeholder>
                <w:temporary/>
                <w:showingPlcHdr/>
                <w15:appearance w15:val="hidden"/>
              </w:sdtPr>
              <w:sdtEndPr/>
              <w:sdtContent>
                <w:r w:rsidR="00036450" w:rsidRPr="00B359E4">
                  <w:t>[To]</w:t>
                </w:r>
              </w:sdtContent>
            </w:sdt>
          </w:p>
          <w:sdt>
            <w:sdtPr>
              <w:id w:val="1702519894"/>
              <w:placeholder>
                <w:docPart w:val="639A9F38960D4F1E89D1A69A9408D52D"/>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1A191ED424364318850B90699671DBDC"/>
              </w:placeholder>
              <w:temporary/>
              <w:showingPlcHdr/>
              <w15:appearance w15:val="hidden"/>
            </w:sdtPr>
            <w:sdtEndPr/>
            <w:sdtContent>
              <w:p w:rsidR="00036450" w:rsidRDefault="00036450" w:rsidP="00036450">
                <w:pPr>
                  <w:pStyle w:val="Heading2"/>
                </w:pPr>
                <w:r w:rsidRPr="00036450">
                  <w:t>WORK EXPERIENCE</w:t>
                </w:r>
              </w:p>
            </w:sdtContent>
          </w:sdt>
          <w:p w:rsidR="00036450" w:rsidRDefault="00AC6291" w:rsidP="00036450">
            <w:pPr>
              <w:pStyle w:val="Heading2"/>
            </w:pPr>
            <w:r>
              <w:t>sikll</w:t>
            </w:r>
          </w:p>
          <w:p w:rsidR="00AC6291" w:rsidRPr="00AC6291" w:rsidRDefault="00AC6291" w:rsidP="00AC6291"/>
          <w:p w:rsidR="00036450" w:rsidRDefault="001624AA" w:rsidP="003C0578">
            <w:pPr>
              <w:rPr>
                <w:color w:val="0033CC"/>
              </w:rPr>
            </w:pPr>
            <w:r>
              <w:rPr>
                <w:noProof/>
                <w:color w:val="0033CC"/>
                <w:lang w:eastAsia="en-US" w:bidi="bn-BD"/>
              </w:rPr>
              <w:drawing>
                <wp:anchor distT="0" distB="0" distL="114300" distR="114300" simplePos="0" relativeHeight="251659264" behindDoc="0" locked="0" layoutInCell="1" allowOverlap="1" wp14:anchorId="5D5F7E9C" wp14:editId="3388FF3D">
                  <wp:simplePos x="0" y="0"/>
                  <wp:positionH relativeFrom="column">
                    <wp:posOffset>-73025</wp:posOffset>
                  </wp:positionH>
                  <wp:positionV relativeFrom="paragraph">
                    <wp:posOffset>144780</wp:posOffset>
                  </wp:positionV>
                  <wp:extent cx="4281170" cy="2105025"/>
                  <wp:effectExtent l="0" t="0" r="5080" b="952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rsidR="003C0578" w:rsidRPr="003C0578" w:rsidRDefault="003C0578" w:rsidP="003C0578">
            <w:pPr>
              <w:rPr>
                <w:color w:val="0033CC"/>
              </w:rPr>
            </w:pPr>
          </w:p>
        </w:tc>
      </w:tr>
    </w:tbl>
    <w:p w:rsidR="0043117B" w:rsidRDefault="00BE4EA5"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EA5" w:rsidRDefault="00BE4EA5" w:rsidP="000C45FF">
      <w:r>
        <w:separator/>
      </w:r>
    </w:p>
  </w:endnote>
  <w:endnote w:type="continuationSeparator" w:id="0">
    <w:p w:rsidR="00BE4EA5" w:rsidRDefault="00BE4EA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Vrinda">
    <w:panose1 w:val="020B0502040204020203"/>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EA5" w:rsidRDefault="00BE4EA5" w:rsidP="000C45FF">
      <w:r>
        <w:separator/>
      </w:r>
    </w:p>
  </w:footnote>
  <w:footnote w:type="continuationSeparator" w:id="0">
    <w:p w:rsidR="00BE4EA5" w:rsidRDefault="00BE4EA5"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bidi="bn-BD"/>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D5BAC"/>
    <w:multiLevelType w:val="hybridMultilevel"/>
    <w:tmpl w:val="4976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E32C5"/>
    <w:multiLevelType w:val="hybridMultilevel"/>
    <w:tmpl w:val="F558C276"/>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BD"/>
    <w:rsid w:val="00036450"/>
    <w:rsid w:val="00094499"/>
    <w:rsid w:val="000B32B1"/>
    <w:rsid w:val="000C45FF"/>
    <w:rsid w:val="000E3FD1"/>
    <w:rsid w:val="00112054"/>
    <w:rsid w:val="001525E1"/>
    <w:rsid w:val="001624AA"/>
    <w:rsid w:val="00180329"/>
    <w:rsid w:val="0019001F"/>
    <w:rsid w:val="001A74A5"/>
    <w:rsid w:val="001B2ABD"/>
    <w:rsid w:val="001E0391"/>
    <w:rsid w:val="001E1759"/>
    <w:rsid w:val="001F1ECC"/>
    <w:rsid w:val="002400EB"/>
    <w:rsid w:val="00256CF7"/>
    <w:rsid w:val="00281FD5"/>
    <w:rsid w:val="002B6B8C"/>
    <w:rsid w:val="002F7800"/>
    <w:rsid w:val="0030481B"/>
    <w:rsid w:val="003156FC"/>
    <w:rsid w:val="003254B5"/>
    <w:rsid w:val="0037121F"/>
    <w:rsid w:val="003A6B7D"/>
    <w:rsid w:val="003B06CA"/>
    <w:rsid w:val="003C0578"/>
    <w:rsid w:val="004071FC"/>
    <w:rsid w:val="00445947"/>
    <w:rsid w:val="004772CF"/>
    <w:rsid w:val="004813B3"/>
    <w:rsid w:val="00496591"/>
    <w:rsid w:val="004C63E4"/>
    <w:rsid w:val="004D3011"/>
    <w:rsid w:val="005262AC"/>
    <w:rsid w:val="005E39D5"/>
    <w:rsid w:val="00600670"/>
    <w:rsid w:val="0062123A"/>
    <w:rsid w:val="00646E75"/>
    <w:rsid w:val="006771D0"/>
    <w:rsid w:val="006E0E22"/>
    <w:rsid w:val="00715FCB"/>
    <w:rsid w:val="00743101"/>
    <w:rsid w:val="007775E1"/>
    <w:rsid w:val="007867A0"/>
    <w:rsid w:val="007927F5"/>
    <w:rsid w:val="00802CA0"/>
    <w:rsid w:val="00807404"/>
    <w:rsid w:val="00835E45"/>
    <w:rsid w:val="008A3322"/>
    <w:rsid w:val="009260CD"/>
    <w:rsid w:val="00952C25"/>
    <w:rsid w:val="00A2118D"/>
    <w:rsid w:val="00AC6291"/>
    <w:rsid w:val="00AD76E2"/>
    <w:rsid w:val="00B20152"/>
    <w:rsid w:val="00B359E4"/>
    <w:rsid w:val="00B44BD9"/>
    <w:rsid w:val="00B57D98"/>
    <w:rsid w:val="00B70850"/>
    <w:rsid w:val="00BE4EA5"/>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814BD"/>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NoSpacing">
    <w:name w:val="No Spacing"/>
    <w:uiPriority w:val="1"/>
    <w:qFormat/>
    <w:rsid w:val="00807404"/>
    <w:rPr>
      <w:sz w:val="18"/>
      <w:szCs w:val="22"/>
    </w:rPr>
  </w:style>
  <w:style w:type="paragraph" w:styleId="ListParagraph">
    <w:name w:val="List Paragraph"/>
    <w:basedOn w:val="Normal"/>
    <w:uiPriority w:val="34"/>
    <w:semiHidden/>
    <w:qFormat/>
    <w:rsid w:val="006E0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Poewr Point</c:v>
                </c:pt>
                <c:pt idx="1">
                  <c:v>Excal</c:v>
                </c:pt>
                <c:pt idx="2">
                  <c:v>Html</c:v>
                </c:pt>
                <c:pt idx="3">
                  <c:v>CSS</c:v>
                </c:pt>
                <c:pt idx="4">
                  <c:v>Java Script</c:v>
                </c:pt>
              </c:strCache>
            </c:strRef>
          </c:cat>
          <c:val>
            <c:numRef>
              <c:f>Sheet1!$B$2:$B$6</c:f>
              <c:numCache>
                <c:formatCode>0%</c:formatCode>
                <c:ptCount val="5"/>
                <c:pt idx="0">
                  <c:v>0.95</c:v>
                </c:pt>
                <c:pt idx="1">
                  <c:v>0.95</c:v>
                </c:pt>
                <c:pt idx="2">
                  <c:v>0.98</c:v>
                </c:pt>
                <c:pt idx="3">
                  <c:v>0.6</c:v>
                </c:pt>
                <c:pt idx="4">
                  <c:v>0.15</c:v>
                </c:pt>
              </c:numCache>
            </c:numRef>
          </c:val>
        </c:ser>
        <c:dLbls>
          <c:dLblPos val="outEnd"/>
          <c:showLegendKey val="0"/>
          <c:showVal val="1"/>
          <c:showCatName val="0"/>
          <c:showSerName val="0"/>
          <c:showPercent val="0"/>
          <c:showBubbleSize val="0"/>
        </c:dLbls>
        <c:gapWidth val="115"/>
        <c:overlap val="-20"/>
        <c:axId val="1314720768"/>
        <c:axId val="1314721312"/>
      </c:barChart>
      <c:catAx>
        <c:axId val="1314720768"/>
        <c:scaling>
          <c:orientation val="minMax"/>
        </c:scaling>
        <c:delete val="0"/>
        <c:axPos val="l"/>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721312"/>
        <c:crosses val="autoZero"/>
        <c:auto val="1"/>
        <c:lblAlgn val="ctr"/>
        <c:lblOffset val="100"/>
        <c:noMultiLvlLbl val="0"/>
      </c:catAx>
      <c:valAx>
        <c:axId val="1314721312"/>
        <c:scaling>
          <c:orientation val="minMax"/>
        </c:scaling>
        <c:delete val="0"/>
        <c:axPos val="b"/>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4720768"/>
        <c:crosses val="autoZero"/>
        <c:crossBetween val="between"/>
      </c:valAx>
      <c:spPr>
        <a:noFill/>
        <a:ln>
          <a:solidFill>
            <a:srgbClr val="FF0000"/>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9456D0F5984C8CB4B3AD7CB61C604B"/>
        <w:category>
          <w:name w:val="General"/>
          <w:gallery w:val="placeholder"/>
        </w:category>
        <w:types>
          <w:type w:val="bbPlcHdr"/>
        </w:types>
        <w:behaviors>
          <w:behavior w:val="content"/>
        </w:behaviors>
        <w:guid w:val="{34300574-102E-4BC6-8FC4-20CA36440EEA}"/>
      </w:docPartPr>
      <w:docPartBody>
        <w:p w:rsidR="005F2E29" w:rsidRDefault="00C63313">
          <w:pPr>
            <w:pStyle w:val="D99456D0F5984C8CB4B3AD7CB61C604B"/>
          </w:pPr>
          <w:r w:rsidRPr="00D5459D">
            <w:t>Profile</w:t>
          </w:r>
        </w:p>
      </w:docPartBody>
    </w:docPart>
    <w:docPart>
      <w:docPartPr>
        <w:name w:val="C14B573597F24C9DB612F4CD5349FCDF"/>
        <w:category>
          <w:name w:val="General"/>
          <w:gallery w:val="placeholder"/>
        </w:category>
        <w:types>
          <w:type w:val="bbPlcHdr"/>
        </w:types>
        <w:behaviors>
          <w:behavior w:val="content"/>
        </w:behaviors>
        <w:guid w:val="{31A79810-0871-49DA-A17D-A3852D304111}"/>
      </w:docPartPr>
      <w:docPartBody>
        <w:p w:rsidR="00B86CE0" w:rsidRDefault="00C63313"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1B1DFF" w:rsidP="009260CD"/>
        <w:p w:rsidR="005F2E29" w:rsidRDefault="00C63313">
          <w:pPr>
            <w:pStyle w:val="C14B573597F24C9DB612F4CD5349FCDF"/>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3AE22A987B2E4342A023DD1B56C7FA35"/>
        <w:category>
          <w:name w:val="General"/>
          <w:gallery w:val="placeholder"/>
        </w:category>
        <w:types>
          <w:type w:val="bbPlcHdr"/>
        </w:types>
        <w:behaviors>
          <w:behavior w:val="content"/>
        </w:behaviors>
        <w:guid w:val="{119C5F82-71FC-4887-BEAA-BA198FBA8E17}"/>
      </w:docPartPr>
      <w:docPartBody>
        <w:p w:rsidR="005F2E29" w:rsidRDefault="00C63313">
          <w:pPr>
            <w:pStyle w:val="3AE22A987B2E4342A023DD1B56C7FA35"/>
          </w:pPr>
          <w:r w:rsidRPr="00CB0055">
            <w:t>Contact</w:t>
          </w:r>
        </w:p>
      </w:docPartBody>
    </w:docPart>
    <w:docPart>
      <w:docPartPr>
        <w:name w:val="E781AFBC79FD4EF2BC74E72DDCB95AF9"/>
        <w:category>
          <w:name w:val="General"/>
          <w:gallery w:val="placeholder"/>
        </w:category>
        <w:types>
          <w:type w:val="bbPlcHdr"/>
        </w:types>
        <w:behaviors>
          <w:behavior w:val="content"/>
        </w:behaviors>
        <w:guid w:val="{6CE560D3-5086-426A-9D5D-8B3A85806717}"/>
      </w:docPartPr>
      <w:docPartBody>
        <w:p w:rsidR="005F2E29" w:rsidRDefault="00C63313">
          <w:pPr>
            <w:pStyle w:val="E781AFBC79FD4EF2BC74E72DDCB95AF9"/>
          </w:pPr>
          <w:r w:rsidRPr="004D3011">
            <w:t>PHONE:</w:t>
          </w:r>
        </w:p>
      </w:docPartBody>
    </w:docPart>
    <w:docPart>
      <w:docPartPr>
        <w:name w:val="621BDDFC6D994CC3BB6A6FE9C6AEE7C6"/>
        <w:category>
          <w:name w:val="General"/>
          <w:gallery w:val="placeholder"/>
        </w:category>
        <w:types>
          <w:type w:val="bbPlcHdr"/>
        </w:types>
        <w:behaviors>
          <w:behavior w:val="content"/>
        </w:behaviors>
        <w:guid w:val="{076E81E4-0E23-4EF6-983D-B096A240A71A}"/>
      </w:docPartPr>
      <w:docPartBody>
        <w:p w:rsidR="005F2E29" w:rsidRDefault="00C63313">
          <w:pPr>
            <w:pStyle w:val="621BDDFC6D994CC3BB6A6FE9C6AEE7C6"/>
          </w:pPr>
          <w:r w:rsidRPr="004D3011">
            <w:t>WEBSITE:</w:t>
          </w:r>
        </w:p>
      </w:docPartBody>
    </w:docPart>
    <w:docPart>
      <w:docPartPr>
        <w:name w:val="FDC4E23589DF4D8AA5AB84C152D36A4B"/>
        <w:category>
          <w:name w:val="General"/>
          <w:gallery w:val="placeholder"/>
        </w:category>
        <w:types>
          <w:type w:val="bbPlcHdr"/>
        </w:types>
        <w:behaviors>
          <w:behavior w:val="content"/>
        </w:behaviors>
        <w:guid w:val="{B1240908-D784-4329-914B-E93BB08BA673}"/>
      </w:docPartPr>
      <w:docPartBody>
        <w:p w:rsidR="005F2E29" w:rsidRDefault="00C63313">
          <w:pPr>
            <w:pStyle w:val="FDC4E23589DF4D8AA5AB84C152D36A4B"/>
          </w:pPr>
          <w:r w:rsidRPr="004D3011">
            <w:t>EMAIL:</w:t>
          </w:r>
        </w:p>
      </w:docPartBody>
    </w:docPart>
    <w:docPart>
      <w:docPartPr>
        <w:name w:val="C80CF96FF1D5435FB9DE4687B065DE58"/>
        <w:category>
          <w:name w:val="General"/>
          <w:gallery w:val="placeholder"/>
        </w:category>
        <w:types>
          <w:type w:val="bbPlcHdr"/>
        </w:types>
        <w:behaviors>
          <w:behavior w:val="content"/>
        </w:behaviors>
        <w:guid w:val="{CE7600E6-1B5A-46A7-BD7E-BCBA3091C13F}"/>
      </w:docPartPr>
      <w:docPartBody>
        <w:p w:rsidR="005F2E29" w:rsidRDefault="00C63313">
          <w:pPr>
            <w:pStyle w:val="C80CF96FF1D5435FB9DE4687B065DE58"/>
          </w:pPr>
          <w:r w:rsidRPr="00CB0055">
            <w:t>Hobbies</w:t>
          </w:r>
        </w:p>
      </w:docPartBody>
    </w:docPart>
    <w:docPart>
      <w:docPartPr>
        <w:name w:val="E76485CB4E074482887FB03EC5283408"/>
        <w:category>
          <w:name w:val="General"/>
          <w:gallery w:val="placeholder"/>
        </w:category>
        <w:types>
          <w:type w:val="bbPlcHdr"/>
        </w:types>
        <w:behaviors>
          <w:behavior w:val="content"/>
        </w:behaviors>
        <w:guid w:val="{FA58DC99-506C-4E5E-A5F6-2746C26F9E23}"/>
      </w:docPartPr>
      <w:docPartBody>
        <w:p w:rsidR="005F2E29" w:rsidRDefault="00C63313">
          <w:pPr>
            <w:pStyle w:val="E76485CB4E074482887FB03EC5283408"/>
          </w:pPr>
          <w:r w:rsidRPr="00036450">
            <w:t>EDUCATION</w:t>
          </w:r>
        </w:p>
      </w:docPartBody>
    </w:docPart>
    <w:docPart>
      <w:docPartPr>
        <w:name w:val="8640AADE4373439E9B348850D0D21146"/>
        <w:category>
          <w:name w:val="General"/>
          <w:gallery w:val="placeholder"/>
        </w:category>
        <w:types>
          <w:type w:val="bbPlcHdr"/>
        </w:types>
        <w:behaviors>
          <w:behavior w:val="content"/>
        </w:behaviors>
        <w:guid w:val="{062E7BC3-EE3B-4BF3-9050-62A99AFAB673}"/>
      </w:docPartPr>
      <w:docPartBody>
        <w:p w:rsidR="005F2E29" w:rsidRDefault="00C63313">
          <w:pPr>
            <w:pStyle w:val="8640AADE4373439E9B348850D0D21146"/>
          </w:pPr>
          <w:r w:rsidRPr="00B359E4">
            <w:t>[School Name]</w:t>
          </w:r>
        </w:p>
      </w:docPartBody>
    </w:docPart>
    <w:docPart>
      <w:docPartPr>
        <w:name w:val="4D8205598F934CA585666EE44B01E4A1"/>
        <w:category>
          <w:name w:val="General"/>
          <w:gallery w:val="placeholder"/>
        </w:category>
        <w:types>
          <w:type w:val="bbPlcHdr"/>
        </w:types>
        <w:behaviors>
          <w:behavior w:val="content"/>
        </w:behaviors>
        <w:guid w:val="{5A28D45A-9FDC-4E6E-94F4-D20C17FE94F2}"/>
      </w:docPartPr>
      <w:docPartBody>
        <w:p w:rsidR="005F2E29" w:rsidRDefault="00C63313">
          <w:pPr>
            <w:pStyle w:val="4D8205598F934CA585666EE44B01E4A1"/>
          </w:pPr>
          <w:r w:rsidRPr="00B359E4">
            <w:t>[Dates From]</w:t>
          </w:r>
        </w:p>
      </w:docPartBody>
    </w:docPart>
    <w:docPart>
      <w:docPartPr>
        <w:name w:val="89CD468FD35E440C8D38CC8CCF1F0BC7"/>
        <w:category>
          <w:name w:val="General"/>
          <w:gallery w:val="placeholder"/>
        </w:category>
        <w:types>
          <w:type w:val="bbPlcHdr"/>
        </w:types>
        <w:behaviors>
          <w:behavior w:val="content"/>
        </w:behaviors>
        <w:guid w:val="{F00400EC-772F-4741-9B68-0F958CCCC5B3}"/>
      </w:docPartPr>
      <w:docPartBody>
        <w:p w:rsidR="005F2E29" w:rsidRDefault="00C63313">
          <w:pPr>
            <w:pStyle w:val="89CD468FD35E440C8D38CC8CCF1F0BC7"/>
          </w:pPr>
          <w:r w:rsidRPr="00B359E4">
            <w:t>[To]</w:t>
          </w:r>
        </w:p>
      </w:docPartBody>
    </w:docPart>
    <w:docPart>
      <w:docPartPr>
        <w:name w:val="639A9F38960D4F1E89D1A69A9408D52D"/>
        <w:category>
          <w:name w:val="General"/>
          <w:gallery w:val="placeholder"/>
        </w:category>
        <w:types>
          <w:type w:val="bbPlcHdr"/>
        </w:types>
        <w:behaviors>
          <w:behavior w:val="content"/>
        </w:behaviors>
        <w:guid w:val="{C13DD17D-4D13-4DB7-B6F3-8E4C2540864D}"/>
      </w:docPartPr>
      <w:docPartBody>
        <w:p w:rsidR="005F2E29" w:rsidRDefault="00C63313">
          <w:pPr>
            <w:pStyle w:val="639A9F38960D4F1E89D1A69A9408D52D"/>
          </w:pPr>
          <w:r w:rsidRPr="00036450">
            <w:t>[It’s okay to brag about your GPA, awards, and honors. Feel free to summarize your coursework too.]</w:t>
          </w:r>
        </w:p>
      </w:docPartBody>
    </w:docPart>
    <w:docPart>
      <w:docPartPr>
        <w:name w:val="1A191ED424364318850B90699671DBDC"/>
        <w:category>
          <w:name w:val="General"/>
          <w:gallery w:val="placeholder"/>
        </w:category>
        <w:types>
          <w:type w:val="bbPlcHdr"/>
        </w:types>
        <w:behaviors>
          <w:behavior w:val="content"/>
        </w:behaviors>
        <w:guid w:val="{BC8F9F4C-1FB7-4E7E-A54D-0093B0931351}"/>
      </w:docPartPr>
      <w:docPartBody>
        <w:p w:rsidR="005F2E29" w:rsidRDefault="00C63313">
          <w:pPr>
            <w:pStyle w:val="1A191ED424364318850B90699671DBDC"/>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13"/>
    <w:rsid w:val="00070BB8"/>
    <w:rsid w:val="0007539F"/>
    <w:rsid w:val="001B1DFF"/>
    <w:rsid w:val="005F2E29"/>
    <w:rsid w:val="00C633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5F2E29"/>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7D83883DC49648D8381142737821B">
    <w:name w:val="FA77D83883DC49648D8381142737821B"/>
  </w:style>
  <w:style w:type="paragraph" w:customStyle="1" w:styleId="B37374F29C964F4787BE3FCC417F26FF">
    <w:name w:val="B37374F29C964F4787BE3FCC417F26FF"/>
  </w:style>
  <w:style w:type="paragraph" w:customStyle="1" w:styleId="D99456D0F5984C8CB4B3AD7CB61C604B">
    <w:name w:val="D99456D0F5984C8CB4B3AD7CB61C604B"/>
  </w:style>
  <w:style w:type="paragraph" w:customStyle="1" w:styleId="C14B573597F24C9DB612F4CD5349FCDF">
    <w:name w:val="C14B573597F24C9DB612F4CD5349FCDF"/>
  </w:style>
  <w:style w:type="paragraph" w:customStyle="1" w:styleId="3AE22A987B2E4342A023DD1B56C7FA35">
    <w:name w:val="3AE22A987B2E4342A023DD1B56C7FA35"/>
  </w:style>
  <w:style w:type="paragraph" w:customStyle="1" w:styleId="E781AFBC79FD4EF2BC74E72DDCB95AF9">
    <w:name w:val="E781AFBC79FD4EF2BC74E72DDCB95AF9"/>
  </w:style>
  <w:style w:type="paragraph" w:customStyle="1" w:styleId="B2461758FCD8448FA2462400CF9417D4">
    <w:name w:val="B2461758FCD8448FA2462400CF9417D4"/>
  </w:style>
  <w:style w:type="paragraph" w:customStyle="1" w:styleId="621BDDFC6D994CC3BB6A6FE9C6AEE7C6">
    <w:name w:val="621BDDFC6D994CC3BB6A6FE9C6AEE7C6"/>
  </w:style>
  <w:style w:type="paragraph" w:customStyle="1" w:styleId="CF06A54D0EB54E3B800CE80D2718DBB6">
    <w:name w:val="CF06A54D0EB54E3B800CE80D2718DBB6"/>
  </w:style>
  <w:style w:type="paragraph" w:customStyle="1" w:styleId="FDC4E23589DF4D8AA5AB84C152D36A4B">
    <w:name w:val="FDC4E23589DF4D8AA5AB84C152D36A4B"/>
  </w:style>
  <w:style w:type="character" w:styleId="Hyperlink">
    <w:name w:val="Hyperlink"/>
    <w:basedOn w:val="DefaultParagraphFont"/>
    <w:uiPriority w:val="99"/>
    <w:unhideWhenUsed/>
    <w:rPr>
      <w:color w:val="C45911" w:themeColor="accent2" w:themeShade="BF"/>
      <w:u w:val="single"/>
    </w:rPr>
  </w:style>
  <w:style w:type="paragraph" w:customStyle="1" w:styleId="61073F312383455394DADD087114132A">
    <w:name w:val="61073F312383455394DADD087114132A"/>
  </w:style>
  <w:style w:type="paragraph" w:customStyle="1" w:styleId="C80CF96FF1D5435FB9DE4687B065DE58">
    <w:name w:val="C80CF96FF1D5435FB9DE4687B065DE58"/>
  </w:style>
  <w:style w:type="paragraph" w:customStyle="1" w:styleId="E21846DBBC884CBA82337106AF3C6D11">
    <w:name w:val="E21846DBBC884CBA82337106AF3C6D11"/>
  </w:style>
  <w:style w:type="paragraph" w:customStyle="1" w:styleId="85D98A9443C64DE1817E89A4B70365F8">
    <w:name w:val="85D98A9443C64DE1817E89A4B70365F8"/>
  </w:style>
  <w:style w:type="paragraph" w:customStyle="1" w:styleId="9AC54B04FFDF4F55A24FE98695562006">
    <w:name w:val="9AC54B04FFDF4F55A24FE98695562006"/>
  </w:style>
  <w:style w:type="paragraph" w:customStyle="1" w:styleId="B5C1C9C5E78D40A6A22AE52A008B1FAD">
    <w:name w:val="B5C1C9C5E78D40A6A22AE52A008B1FAD"/>
  </w:style>
  <w:style w:type="paragraph" w:customStyle="1" w:styleId="E76485CB4E074482887FB03EC5283408">
    <w:name w:val="E76485CB4E074482887FB03EC5283408"/>
  </w:style>
  <w:style w:type="paragraph" w:customStyle="1" w:styleId="DD45FAC57197489293E823225DCF9B9D">
    <w:name w:val="DD45FAC57197489293E823225DCF9B9D"/>
  </w:style>
  <w:style w:type="paragraph" w:customStyle="1" w:styleId="2DC8ADFBF76D49AAAE87E5810ED60225">
    <w:name w:val="2DC8ADFBF76D49AAAE87E5810ED60225"/>
  </w:style>
  <w:style w:type="paragraph" w:customStyle="1" w:styleId="8CB158D4E3894DA3B8311BDB990D3F43">
    <w:name w:val="8CB158D4E3894DA3B8311BDB990D3F43"/>
  </w:style>
  <w:style w:type="paragraph" w:customStyle="1" w:styleId="8640AADE4373439E9B348850D0D21146">
    <w:name w:val="8640AADE4373439E9B348850D0D21146"/>
  </w:style>
  <w:style w:type="paragraph" w:customStyle="1" w:styleId="4D8205598F934CA585666EE44B01E4A1">
    <w:name w:val="4D8205598F934CA585666EE44B01E4A1"/>
  </w:style>
  <w:style w:type="paragraph" w:customStyle="1" w:styleId="89CD468FD35E440C8D38CC8CCF1F0BC7">
    <w:name w:val="89CD468FD35E440C8D38CC8CCF1F0BC7"/>
  </w:style>
  <w:style w:type="paragraph" w:customStyle="1" w:styleId="639A9F38960D4F1E89D1A69A9408D52D">
    <w:name w:val="639A9F38960D4F1E89D1A69A9408D52D"/>
  </w:style>
  <w:style w:type="paragraph" w:customStyle="1" w:styleId="1A191ED424364318850B90699671DBDC">
    <w:name w:val="1A191ED424364318850B90699671DBDC"/>
  </w:style>
  <w:style w:type="paragraph" w:customStyle="1" w:styleId="B8BAF4174D8D472A9D4FAF79FC03E083">
    <w:name w:val="B8BAF4174D8D472A9D4FAF79FC03E083"/>
  </w:style>
  <w:style w:type="paragraph" w:customStyle="1" w:styleId="3AE799305E74431993B6AC0FD70F5319">
    <w:name w:val="3AE799305E74431993B6AC0FD70F5319"/>
  </w:style>
  <w:style w:type="paragraph" w:customStyle="1" w:styleId="361BEEB15B6443BC8B65F00C40A72270">
    <w:name w:val="361BEEB15B6443BC8B65F00C40A72270"/>
  </w:style>
  <w:style w:type="paragraph" w:customStyle="1" w:styleId="B0AC6ACF23714E32840A56BA002C220D">
    <w:name w:val="B0AC6ACF23714E32840A56BA002C220D"/>
  </w:style>
  <w:style w:type="paragraph" w:customStyle="1" w:styleId="F10BE6894A784AB488FE8591E5B87239">
    <w:name w:val="F10BE6894A784AB488FE8591E5B87239"/>
  </w:style>
  <w:style w:type="paragraph" w:customStyle="1" w:styleId="368590DE8B304852B8512863BE249FDB">
    <w:name w:val="368590DE8B304852B8512863BE249FDB"/>
  </w:style>
  <w:style w:type="paragraph" w:customStyle="1" w:styleId="99689B5459304433A9439D01CFB32DBD">
    <w:name w:val="99689B5459304433A9439D01CFB32DBD"/>
  </w:style>
  <w:style w:type="paragraph" w:customStyle="1" w:styleId="011F527C516441B9AF0C28EEE935D105">
    <w:name w:val="011F527C516441B9AF0C28EEE935D105"/>
  </w:style>
  <w:style w:type="paragraph" w:customStyle="1" w:styleId="E6FEB0A7900A4A19AD5CE95B08C3D66A">
    <w:name w:val="E6FEB0A7900A4A19AD5CE95B08C3D66A"/>
  </w:style>
  <w:style w:type="paragraph" w:customStyle="1" w:styleId="F2B361C0BE774504A70BC54852A24524">
    <w:name w:val="F2B361C0BE774504A70BC54852A24524"/>
  </w:style>
  <w:style w:type="paragraph" w:customStyle="1" w:styleId="CC2CAB403E2C42AA8A9F9B8B2197B561">
    <w:name w:val="CC2CAB403E2C42AA8A9F9B8B2197B561"/>
  </w:style>
  <w:style w:type="paragraph" w:customStyle="1" w:styleId="CA0BD51BA6824C3DB7278CABB7FA9F21">
    <w:name w:val="CA0BD51BA6824C3DB7278CABB7FA9F21"/>
  </w:style>
  <w:style w:type="paragraph" w:customStyle="1" w:styleId="75A69EC2438A4CF899A283ED8923F9CC">
    <w:name w:val="75A69EC2438A4CF899A283ED8923F9CC"/>
  </w:style>
  <w:style w:type="paragraph" w:customStyle="1" w:styleId="CF40DFC1F0AC4BAD9D38D10981A33D6F">
    <w:name w:val="CF40DFC1F0AC4BAD9D38D10981A33D6F"/>
  </w:style>
  <w:style w:type="paragraph" w:customStyle="1" w:styleId="AA059441AD0C4BD2B267ACCA3E7EF209">
    <w:name w:val="AA059441AD0C4BD2B267ACCA3E7EF209"/>
  </w:style>
  <w:style w:type="character" w:customStyle="1" w:styleId="Heading2Char">
    <w:name w:val="Heading 2 Char"/>
    <w:basedOn w:val="DefaultParagraphFont"/>
    <w:link w:val="Heading2"/>
    <w:uiPriority w:val="9"/>
    <w:rsid w:val="005F2E29"/>
    <w:rPr>
      <w:rFonts w:asciiTheme="majorHAnsi" w:eastAsiaTheme="majorEastAsia" w:hAnsiTheme="majorHAnsi" w:cstheme="majorBidi"/>
      <w:b/>
      <w:bCs/>
      <w:caps/>
      <w:szCs w:val="26"/>
      <w:lang w:eastAsia="ja-JP" w:bidi="ar-SA"/>
    </w:rPr>
  </w:style>
  <w:style w:type="paragraph" w:customStyle="1" w:styleId="48462470D8BE442C8E1B24BCEADFF37D">
    <w:name w:val="48462470D8BE442C8E1B24BCEADFF37D"/>
  </w:style>
  <w:style w:type="paragraph" w:customStyle="1" w:styleId="C368D68E3DE645FFAFED1B05FB2BB453">
    <w:name w:val="C368D68E3DE645FFAFED1B05FB2BB453"/>
    <w:rsid w:val="005F2E29"/>
  </w:style>
  <w:style w:type="paragraph" w:customStyle="1" w:styleId="E6FAE88DEC274307AF5CF343BAB2AC16">
    <w:name w:val="E6FAE88DEC274307AF5CF343BAB2AC16"/>
    <w:rsid w:val="005F2E29"/>
  </w:style>
  <w:style w:type="paragraph" w:customStyle="1" w:styleId="A2AD1F1E3B3A43C5B0CABFC1BC9F5559">
    <w:name w:val="A2AD1F1E3B3A43C5B0CABFC1BC9F5559"/>
    <w:rsid w:val="005F2E29"/>
  </w:style>
  <w:style w:type="paragraph" w:customStyle="1" w:styleId="E586C8BE9DB346E89CE8C03E57435054">
    <w:name w:val="E586C8BE9DB346E89CE8C03E57435054"/>
    <w:rsid w:val="005F2E29"/>
  </w:style>
  <w:style w:type="paragraph" w:customStyle="1" w:styleId="6787CCAB62EC4333A07392C437C92E30">
    <w:name w:val="6787CCAB62EC4333A07392C437C92E30"/>
    <w:rsid w:val="005F2E29"/>
  </w:style>
  <w:style w:type="paragraph" w:customStyle="1" w:styleId="4F4ADE5FEBF944E0AB2D10287A377C0B">
    <w:name w:val="4F4ADE5FEBF944E0AB2D10287A377C0B"/>
    <w:rsid w:val="005F2E29"/>
  </w:style>
  <w:style w:type="paragraph" w:customStyle="1" w:styleId="83F49ED2FE1C4A94859FC9505F9662D8">
    <w:name w:val="83F49ED2FE1C4A94859FC9505F9662D8"/>
    <w:rsid w:val="005F2E29"/>
  </w:style>
  <w:style w:type="paragraph" w:customStyle="1" w:styleId="45DF4317449D44E7B9FB8C7845ACD040">
    <w:name w:val="45DF4317449D44E7B9FB8C7845ACD040"/>
    <w:rsid w:val="005F2E29"/>
  </w:style>
  <w:style w:type="paragraph" w:customStyle="1" w:styleId="342688ECA5B94360AE2040185BD68132">
    <w:name w:val="342688ECA5B94360AE2040185BD68132"/>
    <w:rsid w:val="005F2E29"/>
  </w:style>
  <w:style w:type="paragraph" w:customStyle="1" w:styleId="2EEF78927A804EC18B8599003E9BA8FA">
    <w:name w:val="2EEF78927A804EC18B8599003E9BA8FA"/>
    <w:rsid w:val="005F2E29"/>
  </w:style>
  <w:style w:type="paragraph" w:customStyle="1" w:styleId="A2A6EE59544A45C3828F5ECB4AEA7C64">
    <w:name w:val="A2A6EE59544A45C3828F5ECB4AEA7C64"/>
    <w:rsid w:val="005F2E29"/>
  </w:style>
  <w:style w:type="paragraph" w:customStyle="1" w:styleId="AB2E0069FE8D45BB918C588D256EC3E3">
    <w:name w:val="AB2E0069FE8D45BB918C588D256EC3E3"/>
    <w:rsid w:val="005F2E29"/>
  </w:style>
  <w:style w:type="paragraph" w:customStyle="1" w:styleId="9CE656F6DD23493BB9A116769205AAF5">
    <w:name w:val="9CE656F6DD23493BB9A116769205AAF5"/>
    <w:rsid w:val="005F2E29"/>
  </w:style>
  <w:style w:type="paragraph" w:customStyle="1" w:styleId="D59F0E680DAC403AA9E9A4D738AA4BED">
    <w:name w:val="D59F0E680DAC403AA9E9A4D738AA4BED"/>
    <w:rsid w:val="005F2E29"/>
  </w:style>
  <w:style w:type="paragraph" w:customStyle="1" w:styleId="D06928B0591944518A3902D294E6A4B1">
    <w:name w:val="D06928B0591944518A3902D294E6A4B1"/>
    <w:rsid w:val="005F2E29"/>
  </w:style>
  <w:style w:type="paragraph" w:customStyle="1" w:styleId="F071AF4D51EE45DDAF7E3C7878067F7F">
    <w:name w:val="F071AF4D51EE45DDAF7E3C7878067F7F"/>
    <w:rsid w:val="005F2E29"/>
  </w:style>
  <w:style w:type="paragraph" w:customStyle="1" w:styleId="79A8D838CA2E4BA78354342A8A9D25BF">
    <w:name w:val="79A8D838CA2E4BA78354342A8A9D25BF"/>
    <w:rsid w:val="005F2E29"/>
  </w:style>
  <w:style w:type="paragraph" w:customStyle="1" w:styleId="939E5A5F427C4266ADA83EE844AE73DE">
    <w:name w:val="939E5A5F427C4266ADA83EE844AE73DE"/>
    <w:rsid w:val="005F2E29"/>
  </w:style>
  <w:style w:type="paragraph" w:customStyle="1" w:styleId="67EF5820647A4A07BC015CC884BEDFD0">
    <w:name w:val="67EF5820647A4A07BC015CC884BEDFD0"/>
    <w:rsid w:val="005F2E29"/>
  </w:style>
  <w:style w:type="paragraph" w:customStyle="1" w:styleId="DCB28E8606D44012B67004D61736E88B">
    <w:name w:val="DCB28E8606D44012B67004D61736E88B"/>
    <w:rsid w:val="005F2E29"/>
  </w:style>
  <w:style w:type="paragraph" w:customStyle="1" w:styleId="80BF217248894C3F9232DAA25725EC62">
    <w:name w:val="80BF217248894C3F9232DAA25725EC62"/>
    <w:rsid w:val="005F2E29"/>
  </w:style>
  <w:style w:type="paragraph" w:customStyle="1" w:styleId="AA860527EFF040FBB20915A028D6A43F">
    <w:name w:val="AA860527EFF040FBB20915A028D6A43F"/>
    <w:rsid w:val="005F2E29"/>
  </w:style>
  <w:style w:type="paragraph" w:customStyle="1" w:styleId="67734D9F1B104D15BAD4DB6C346928FE">
    <w:name w:val="67734D9F1B104D15BAD4DB6C346928FE"/>
    <w:rsid w:val="005F2E29"/>
  </w:style>
  <w:style w:type="paragraph" w:customStyle="1" w:styleId="E466A6918A9B473A8E6EE48875E51B58">
    <w:name w:val="E466A6918A9B473A8E6EE48875E51B58"/>
    <w:rsid w:val="005F2E29"/>
  </w:style>
  <w:style w:type="paragraph" w:customStyle="1" w:styleId="AB2856EEBC3E4230BD0F2794F41CE97A">
    <w:name w:val="AB2856EEBC3E4230BD0F2794F41CE97A"/>
    <w:rsid w:val="005F2E29"/>
  </w:style>
  <w:style w:type="paragraph" w:customStyle="1" w:styleId="CE8F793B5D6B4B9E98A673FD7B484435">
    <w:name w:val="CE8F793B5D6B4B9E98A673FD7B484435"/>
    <w:rsid w:val="005F2E29"/>
  </w:style>
  <w:style w:type="paragraph" w:customStyle="1" w:styleId="BB29BFFAA65B4AFDB42803E6C2E78888">
    <w:name w:val="BB29BFFAA65B4AFDB42803E6C2E78888"/>
    <w:rsid w:val="005F2E29"/>
  </w:style>
  <w:style w:type="paragraph" w:customStyle="1" w:styleId="70184BB08E6140C89942E2E7736B8618">
    <w:name w:val="70184BB08E6140C89942E2E7736B8618"/>
    <w:rsid w:val="005F2E29"/>
  </w:style>
  <w:style w:type="paragraph" w:customStyle="1" w:styleId="B7D47D2C08234782A29A6E8D779A262F">
    <w:name w:val="B7D47D2C08234782A29A6E8D779A262F"/>
    <w:rsid w:val="005F2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7FA2BA9-D0E8-4D60-B064-BD4BDC7B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
  <cp:keywords/>
  <dc:description/>
  <cp:lastModifiedBy/>
  <cp:revision>1</cp:revision>
  <dcterms:created xsi:type="dcterms:W3CDTF">2021-01-31T13:53:00Z</dcterms:created>
  <dcterms:modified xsi:type="dcterms:W3CDTF">2021-03-16T14:22:00Z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